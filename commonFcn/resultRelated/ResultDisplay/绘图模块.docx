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22" w:rsidRDefault="00EE6472" w:rsidP="00EE6472">
      <w:pPr>
        <w:pStyle w:val="1"/>
        <w:ind w:firstLine="723"/>
      </w:pPr>
      <w:r>
        <w:rPr>
          <w:rFonts w:hint="eastAsia"/>
        </w:rPr>
        <w:t>绘图模块</w:t>
      </w:r>
    </w:p>
    <w:p w:rsidR="00EE6472" w:rsidRDefault="00EE6472" w:rsidP="00EE6472">
      <w:pPr>
        <w:ind w:firstLine="560"/>
      </w:pPr>
      <w:r>
        <w:rPr>
          <w:rFonts w:hint="eastAsia"/>
        </w:rPr>
        <w:t>绘图专用模块，可独立运行。调用一个或多个指定文件夹内的所有</w:t>
      </w:r>
      <w:r>
        <w:rPr>
          <w:rFonts w:hint="eastAsia"/>
        </w:rPr>
        <w:t>mat</w:t>
      </w:r>
      <w:r>
        <w:rPr>
          <w:rFonts w:hint="eastAsia"/>
        </w:rPr>
        <w:t>文件，并判断每个文件是否为专用结果文件格式。</w:t>
      </w:r>
    </w:p>
    <w:p w:rsidR="00EE6472" w:rsidRDefault="00475FE0" w:rsidP="00EE6472">
      <w:pPr>
        <w:pStyle w:val="2"/>
        <w:ind w:firstLine="643"/>
      </w:pPr>
      <w:r>
        <w:rPr>
          <w:rFonts w:hint="eastAsia"/>
        </w:rPr>
        <w:t xml:space="preserve">Result </w:t>
      </w:r>
      <w:r>
        <w:rPr>
          <w:rFonts w:hint="eastAsia"/>
        </w:rPr>
        <w:t>的格式</w:t>
      </w:r>
    </w:p>
    <w:p w:rsidR="005D3C52" w:rsidRDefault="005D3C52" w:rsidP="00191A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大小：</w:t>
      </w:r>
      <w:r>
        <w:rPr>
          <w:rFonts w:hint="eastAsia"/>
        </w:rPr>
        <w:t>cell(</w:t>
      </w:r>
      <w:r w:rsidR="00191AAC">
        <w:rPr>
          <w:rFonts w:hint="eastAsia"/>
        </w:rPr>
        <w:t>N</w:t>
      </w:r>
      <w:r>
        <w:rPr>
          <w:rFonts w:hint="eastAsia"/>
        </w:rPr>
        <w:t>)</w:t>
      </w:r>
      <w:r w:rsidR="00631B98">
        <w:rPr>
          <w:rFonts w:hint="eastAsia"/>
        </w:rPr>
        <w:t>，</w:t>
      </w:r>
      <w:r w:rsidR="00191AAC">
        <w:rPr>
          <w:rFonts w:hint="eastAsia"/>
        </w:rPr>
        <w:t>一个细胞一个变量，每个细胞内为一个结构体</w:t>
      </w:r>
      <w:r w:rsidR="00191AAC">
        <w:rPr>
          <w:rFonts w:hint="eastAsia"/>
        </w:rPr>
        <w:t>Result{i}</w:t>
      </w:r>
      <w:r w:rsidR="00191AAC" w:rsidRPr="005D3C52">
        <w:rPr>
          <w:rFonts w:hint="eastAsia"/>
        </w:rPr>
        <w:t xml:space="preserve"> </w:t>
      </w:r>
      <w:r w:rsidR="00191AAC">
        <w:rPr>
          <w:rFonts w:hint="eastAsia"/>
        </w:rPr>
        <w:t>。所有</w:t>
      </w:r>
      <w:r w:rsidR="00191AAC">
        <w:rPr>
          <w:rFonts w:hint="eastAsia"/>
        </w:rPr>
        <w:t>Result{i}</w:t>
      </w:r>
      <w:r w:rsidR="00191AAC">
        <w:rPr>
          <w:rFonts w:hint="eastAsia"/>
        </w:rPr>
        <w:t>的格式相同。</w:t>
      </w:r>
    </w:p>
    <w:p w:rsidR="00191AAC" w:rsidRDefault="00191AAC" w:rsidP="00191A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Result{i}</w:t>
      </w:r>
      <w:r>
        <w:rPr>
          <w:rFonts w:hint="eastAsia"/>
        </w:rPr>
        <w:t>的成员：</w:t>
      </w:r>
    </w:p>
    <w:p w:rsidR="00191AAC" w:rsidRDefault="00191AAC" w:rsidP="00191AAC">
      <w:pPr>
        <w:pStyle w:val="a5"/>
        <w:numPr>
          <w:ilvl w:val="0"/>
          <w:numId w:val="2"/>
        </w:numPr>
        <w:ind w:firstLineChars="0"/>
      </w:pPr>
      <w:bookmarkStart w:id="0" w:name="OLE_LINK19"/>
      <w:r>
        <w:rPr>
          <w:rFonts w:hint="eastAsia"/>
        </w:rPr>
        <w:t>d</w:t>
      </w:r>
      <w:r w:rsidR="00BE63A4">
        <w:rPr>
          <w:rFonts w:hint="eastAsia"/>
        </w:rPr>
        <w:t>ataFlag</w:t>
      </w:r>
      <w:r>
        <w:rPr>
          <w:rFonts w:hint="eastAsia"/>
        </w:rPr>
        <w:tab/>
        <w:t>=</w:t>
      </w:r>
      <w:r>
        <w:rPr>
          <w:rFonts w:hint="eastAsia"/>
        </w:rPr>
        <w:tab/>
      </w:r>
      <w:r>
        <w:t>’</w:t>
      </w:r>
      <w:r>
        <w:rPr>
          <w:rFonts w:hint="eastAsia"/>
        </w:rPr>
        <w:t>xyz</w:t>
      </w:r>
      <w:r w:rsidR="00BE63A4">
        <w:rPr>
          <w:rFonts w:hint="eastAsia"/>
        </w:rPr>
        <w:t xml:space="preserve"> result display format</w:t>
      </w:r>
      <w:r>
        <w:t>’</w:t>
      </w:r>
      <w:r>
        <w:rPr>
          <w:rFonts w:hint="eastAsia"/>
        </w:rPr>
        <w:t>，这个成员是数据类型判断标志。具有这个成员且成员内容为以上的被判断为有效的结果文件。</w:t>
      </w:r>
    </w:p>
    <w:p w:rsidR="00EE6472" w:rsidRDefault="007450FF" w:rsidP="00191A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data</w:t>
      </w:r>
      <w:r w:rsidR="00191AAC">
        <w:rPr>
          <w:rFonts w:hint="eastAsia"/>
        </w:rPr>
        <w:tab/>
      </w:r>
      <w:r w:rsidR="00191AAC">
        <w:rPr>
          <w:rFonts w:hint="eastAsia"/>
        </w:rPr>
        <w:t>：</w:t>
      </w:r>
      <w:r w:rsidR="00EE6472">
        <w:rPr>
          <w:rFonts w:hint="eastAsia"/>
        </w:rPr>
        <w:t>存储变量</w:t>
      </w:r>
      <w:r w:rsidR="00F52C6C">
        <w:rPr>
          <w:rFonts w:hint="eastAsia"/>
        </w:rPr>
        <w:t>数据</w:t>
      </w:r>
      <w:r w:rsidR="00EE6472">
        <w:rPr>
          <w:rFonts w:hint="eastAsia"/>
        </w:rPr>
        <w:t>本身</w:t>
      </w:r>
    </w:p>
    <w:p w:rsidR="003B3F69" w:rsidRDefault="003B3F69" w:rsidP="00191A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frequency</w:t>
      </w:r>
      <w:r>
        <w:rPr>
          <w:rFonts w:hint="eastAsia"/>
        </w:rPr>
        <w:tab/>
      </w:r>
      <w:r w:rsidR="003C4692">
        <w:rPr>
          <w:rFonts w:hint="eastAsia"/>
        </w:rPr>
        <w:t>：数据频率</w:t>
      </w:r>
    </w:p>
    <w:p w:rsidR="00191AAC" w:rsidRDefault="007450FF" w:rsidP="00191AAC">
      <w:pPr>
        <w:pStyle w:val="a5"/>
        <w:numPr>
          <w:ilvl w:val="0"/>
          <w:numId w:val="2"/>
        </w:numPr>
        <w:ind w:firstLineChars="0"/>
      </w:pPr>
      <w:bookmarkStart w:id="1" w:name="OLE_LINK17"/>
      <w:r>
        <w:rPr>
          <w:rFonts w:hint="eastAsia"/>
        </w:rPr>
        <w:t>name</w:t>
      </w:r>
      <w:bookmarkEnd w:id="1"/>
      <w:r w:rsidR="0022705D">
        <w:rPr>
          <w:rFonts w:hint="eastAsia"/>
        </w:rPr>
        <w:tab/>
      </w:r>
      <w:r w:rsidR="003C4692">
        <w:rPr>
          <w:rFonts w:hint="eastAsia"/>
        </w:rPr>
        <w:t>（英文）</w:t>
      </w:r>
      <w:r w:rsidR="00191AAC">
        <w:rPr>
          <w:rFonts w:hint="eastAsia"/>
        </w:rPr>
        <w:t>：以字符串的形式存储变量名</w:t>
      </w:r>
    </w:p>
    <w:p w:rsidR="00E846A8" w:rsidRDefault="00E846A8" w:rsidP="00191AAC">
      <w:pPr>
        <w:pStyle w:val="a5"/>
        <w:numPr>
          <w:ilvl w:val="0"/>
          <w:numId w:val="2"/>
        </w:numPr>
        <w:ind w:firstLineChars="0"/>
      </w:pPr>
      <w:bookmarkStart w:id="2" w:name="OLE_LINK15"/>
      <w:bookmarkStart w:id="3" w:name="OLE_LINK16"/>
      <w:r>
        <w:rPr>
          <w:rFonts w:hint="eastAsia"/>
        </w:rPr>
        <w:t xml:space="preserve">subName </w:t>
      </w:r>
      <w:bookmarkEnd w:id="2"/>
      <w:bookmarkEnd w:id="3"/>
      <w:r>
        <w:rPr>
          <w:rFonts w:hint="eastAsia"/>
        </w:rPr>
        <w:t>（英文）：子变量的名字，例</w:t>
      </w:r>
      <w:r w:rsidR="00EC606B">
        <w:rPr>
          <w:rFonts w:hint="eastAsia"/>
        </w:rPr>
        <w:t>{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z</w:t>
      </w:r>
      <w:r>
        <w:t>’</w:t>
      </w:r>
      <w:r w:rsidR="00EC606B">
        <w:rPr>
          <w:rFonts w:hint="eastAsia"/>
        </w:rPr>
        <w:t>}</w:t>
      </w:r>
      <w:r w:rsidR="00EC606B">
        <w:rPr>
          <w:rFonts w:hint="eastAsia"/>
        </w:rPr>
        <w:t>，细胞个数与</w:t>
      </w:r>
      <w:r w:rsidR="00EC606B">
        <w:rPr>
          <w:rFonts w:hint="eastAsia"/>
        </w:rPr>
        <w:t>data</w:t>
      </w:r>
      <w:r w:rsidR="00EC606B">
        <w:rPr>
          <w:rFonts w:hint="eastAsia"/>
        </w:rPr>
        <w:t>维数对应</w:t>
      </w:r>
    </w:p>
    <w:p w:rsidR="00191AAC" w:rsidRDefault="007450FF" w:rsidP="002270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 w:rsidR="003C4692">
        <w:rPr>
          <w:rFonts w:hint="eastAsia"/>
        </w:rPr>
        <w:t>omment</w:t>
      </w:r>
      <w:r w:rsidR="003C4692">
        <w:rPr>
          <w:rFonts w:hint="eastAsia"/>
        </w:rPr>
        <w:t>（中文）</w:t>
      </w:r>
      <w:r w:rsidR="0022705D">
        <w:rPr>
          <w:rFonts w:hint="eastAsia"/>
        </w:rPr>
        <w:t>：</w:t>
      </w:r>
      <w:r w:rsidR="0022705D" w:rsidRPr="0022705D">
        <w:rPr>
          <w:rFonts w:hint="eastAsia"/>
        </w:rPr>
        <w:t>变量名的中文注释</w:t>
      </w:r>
    </w:p>
    <w:p w:rsidR="00224417" w:rsidRDefault="00224417" w:rsidP="0022705D">
      <w:pPr>
        <w:pStyle w:val="a5"/>
        <w:numPr>
          <w:ilvl w:val="0"/>
          <w:numId w:val="2"/>
        </w:numPr>
        <w:ind w:firstLineChars="0"/>
      </w:pPr>
      <w:bookmarkStart w:id="4" w:name="OLE_LINK18"/>
      <w:r>
        <w:rPr>
          <w:rFonts w:hint="eastAsia"/>
        </w:rPr>
        <w:t>project</w:t>
      </w:r>
      <w:bookmarkEnd w:id="4"/>
      <w:r>
        <w:rPr>
          <w:rFonts w:hint="eastAsia"/>
        </w:rPr>
        <w:tab/>
        <w:t xml:space="preserve"> 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所属方案</w:t>
      </w:r>
      <w:r>
        <w:rPr>
          <w:rFonts w:hint="eastAsia"/>
        </w:rPr>
        <w:t>/</w:t>
      </w:r>
      <w:r>
        <w:rPr>
          <w:rFonts w:hint="eastAsia"/>
        </w:rPr>
        <w:t>方法</w:t>
      </w:r>
      <w:r w:rsidR="001F0CAE">
        <w:rPr>
          <w:rFonts w:hint="eastAsia"/>
        </w:rPr>
        <w:t>名</w:t>
      </w:r>
    </w:p>
    <w:bookmarkEnd w:id="0"/>
    <w:p w:rsidR="00EE6472" w:rsidRDefault="00EE6472" w:rsidP="00EE6472">
      <w:pPr>
        <w:ind w:firstLine="560"/>
      </w:pPr>
      <w:r>
        <w:rPr>
          <w:rFonts w:hint="eastAsia"/>
        </w:rPr>
        <w:t>Result{i,5} = sub_plot_num(i) ;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列给出每个变量的绘图类型</w:t>
      </w:r>
      <w:r>
        <w:rPr>
          <w:rFonts w:hint="eastAsia"/>
        </w:rPr>
        <w:t>:</w:t>
      </w:r>
      <w:r>
        <w:rPr>
          <w:rFonts w:hint="eastAsia"/>
        </w:rPr>
        <w:t>每个子图包含</w:t>
      </w:r>
      <w:r>
        <w:rPr>
          <w:rFonts w:hint="eastAsia"/>
        </w:rPr>
        <w:t>sub_plot_num</w:t>
      </w:r>
      <w:r>
        <w:rPr>
          <w:rFonts w:hint="eastAsia"/>
        </w:rPr>
        <w:t>个曲线</w:t>
      </w:r>
    </w:p>
    <w:p w:rsidR="008B56B1" w:rsidRDefault="00F13EF4" w:rsidP="00EE6472">
      <w:pPr>
        <w:ind w:firstLine="560"/>
      </w:pPr>
      <w:r>
        <w:t>F</w:t>
      </w:r>
      <w:r>
        <w:rPr>
          <w:rFonts w:hint="eastAsia"/>
        </w:rPr>
        <w:t>igure</w:t>
      </w:r>
      <w:r>
        <w:rPr>
          <w:rFonts w:hint="eastAsia"/>
        </w:rPr>
        <w:t>属性：</w:t>
      </w:r>
    </w:p>
    <w:p w:rsidR="00F13EF4" w:rsidRDefault="00F13EF4" w:rsidP="00EE6472">
      <w:pPr>
        <w:ind w:firstLine="56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：</w:t>
      </w:r>
      <w:r w:rsidR="001F0CAE">
        <w:rPr>
          <w:rFonts w:hint="eastAsia"/>
        </w:rPr>
        <w:t>project-name</w:t>
      </w:r>
    </w:p>
    <w:p w:rsidR="00EC606B" w:rsidRDefault="00F13EF4" w:rsidP="00EC606B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title</w:t>
      </w:r>
      <w:r w:rsidR="001F0CAE">
        <w:rPr>
          <w:rFonts w:hint="eastAsia"/>
        </w:rPr>
        <w:t xml:space="preserve"> </w:t>
      </w:r>
      <w:r>
        <w:rPr>
          <w:rFonts w:hint="eastAsia"/>
        </w:rPr>
        <w:t>:</w:t>
      </w:r>
      <w:r w:rsidR="001F0CAE">
        <w:rPr>
          <w:rFonts w:hint="eastAsia"/>
        </w:rPr>
        <w:t xml:space="preserve"> comment</w:t>
      </w:r>
      <w:r w:rsidR="00EC606B">
        <w:rPr>
          <w:rFonts w:hint="eastAsia"/>
        </w:rPr>
        <w:tab/>
      </w:r>
    </w:p>
    <w:p w:rsidR="00EC606B" w:rsidRDefault="00EC606B" w:rsidP="00EC606B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legend </w:t>
      </w:r>
      <w:r>
        <w:rPr>
          <w:rFonts w:hint="eastAsia"/>
        </w:rPr>
        <w:t>：</w:t>
      </w:r>
      <w:r>
        <w:rPr>
          <w:rFonts w:hint="eastAsia"/>
        </w:rPr>
        <w:t>subName</w:t>
      </w:r>
    </w:p>
    <w:p w:rsidR="00F13EF4" w:rsidRDefault="00F13EF4" w:rsidP="00EE6472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xlabel </w:t>
      </w:r>
      <w:r>
        <w:rPr>
          <w:rFonts w:hint="eastAsia"/>
        </w:rPr>
        <w:t>：</w:t>
      </w:r>
      <w:r w:rsidR="001F0CAE">
        <w:t>’</w:t>
      </w:r>
      <w:r w:rsidR="001F0CAE">
        <w:rPr>
          <w:rFonts w:hint="eastAsia"/>
        </w:rPr>
        <w:t>时间</w:t>
      </w:r>
      <w:r w:rsidR="001F0CAE">
        <w:rPr>
          <w:rFonts w:hint="eastAsia"/>
        </w:rPr>
        <w:t>/s</w:t>
      </w:r>
      <w:r w:rsidR="001F0CAE">
        <w:t>’</w:t>
      </w:r>
    </w:p>
    <w:p w:rsidR="00F13EF4" w:rsidRDefault="00F13EF4" w:rsidP="00EE6472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ylabel </w:t>
      </w:r>
      <w:r>
        <w:rPr>
          <w:rFonts w:hint="eastAsia"/>
        </w:rPr>
        <w:t>：</w:t>
      </w:r>
      <w:r w:rsidR="001F0CAE">
        <w:rPr>
          <w:rFonts w:hint="eastAsia"/>
        </w:rPr>
        <w:t>name</w:t>
      </w:r>
    </w:p>
    <w:p w:rsidR="00F13EF4" w:rsidRDefault="00F13EF4" w:rsidP="00EE6472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.fig</w:t>
      </w:r>
      <w:r>
        <w:rPr>
          <w:rFonts w:hint="eastAsia"/>
        </w:rPr>
        <w:t>文件名：</w:t>
      </w:r>
      <w:r w:rsidR="001F0CAE">
        <w:rPr>
          <w:rFonts w:hint="eastAsia"/>
        </w:rPr>
        <w:t>project-name</w:t>
      </w:r>
    </w:p>
    <w:p w:rsidR="00D6650A" w:rsidRDefault="00D6650A" w:rsidP="00EE6472">
      <w:pPr>
        <w:ind w:firstLine="560"/>
      </w:pPr>
    </w:p>
    <w:p w:rsidR="00D6650A" w:rsidRDefault="00D6650A" w:rsidP="00D6650A">
      <w:pPr>
        <w:pStyle w:val="2"/>
        <w:ind w:firstLine="643"/>
      </w:pPr>
      <w:r>
        <w:rPr>
          <w:rFonts w:hint="eastAsia"/>
        </w:rPr>
        <w:t>组合方案</w:t>
      </w:r>
      <w:r>
        <w:rPr>
          <w:rFonts w:hint="eastAsia"/>
        </w:rPr>
        <w:t>Result</w:t>
      </w:r>
    </w:p>
    <w:p w:rsidR="00D6650A" w:rsidRDefault="00D6650A" w:rsidP="00D6650A">
      <w:pPr>
        <w:ind w:firstLine="560"/>
      </w:pPr>
      <w:r>
        <w:rPr>
          <w:rFonts w:hint="eastAsia"/>
        </w:rPr>
        <w:t>在针对每个方案得到</w:t>
      </w:r>
      <w:r>
        <w:rPr>
          <w:rFonts w:hint="eastAsia"/>
        </w:rPr>
        <w:t>Result</w:t>
      </w:r>
      <w:r>
        <w:rPr>
          <w:rFonts w:hint="eastAsia"/>
        </w:rPr>
        <w:t>后，为了得到不同方案的曲线组合，对</w:t>
      </w:r>
      <w:r>
        <w:rPr>
          <w:rFonts w:hint="eastAsia"/>
        </w:rPr>
        <w:t>Result</w:t>
      </w:r>
      <w:r>
        <w:rPr>
          <w:rFonts w:hint="eastAsia"/>
        </w:rPr>
        <w:t>进行重组。</w:t>
      </w:r>
    </w:p>
    <w:p w:rsidR="00D6650A" w:rsidRDefault="00D6650A" w:rsidP="00D6650A">
      <w:pPr>
        <w:ind w:firstLine="560"/>
      </w:pPr>
      <w:bookmarkStart w:id="5" w:name="OLE_LINK20"/>
      <w:r>
        <w:rPr>
          <w:rFonts w:hint="eastAsia"/>
        </w:rPr>
        <w:t>寻找所有</w:t>
      </w:r>
      <w:r w:rsidR="00EE4A07">
        <w:rPr>
          <w:rFonts w:hint="eastAsia"/>
        </w:rPr>
        <w:t>name</w:t>
      </w:r>
      <w:r w:rsidR="00EE4A07">
        <w:rPr>
          <w:rFonts w:hint="eastAsia"/>
        </w:rPr>
        <w:t>相同，</w:t>
      </w:r>
      <w:r w:rsidR="00EE4A07">
        <w:rPr>
          <w:rFonts w:hint="eastAsia"/>
        </w:rPr>
        <w:t>project</w:t>
      </w:r>
      <w:r w:rsidR="00EE4A07">
        <w:rPr>
          <w:rFonts w:hint="eastAsia"/>
        </w:rPr>
        <w:t>不同的数据</w:t>
      </w:r>
      <w:r w:rsidR="00EE4A07">
        <w:rPr>
          <w:rFonts w:hint="eastAsia"/>
        </w:rPr>
        <w:t>cell</w:t>
      </w:r>
      <w:bookmarkEnd w:id="5"/>
      <w:r w:rsidR="00EE4A07">
        <w:rPr>
          <w:rFonts w:hint="eastAsia"/>
        </w:rPr>
        <w:t>。要求这些数据的长度和频率相同。将这些</w:t>
      </w:r>
      <w:r w:rsidR="00EE4A07">
        <w:rPr>
          <w:rFonts w:hint="eastAsia"/>
        </w:rPr>
        <w:t>cell</w:t>
      </w:r>
      <w:r w:rsidR="00EE4A07">
        <w:rPr>
          <w:rFonts w:hint="eastAsia"/>
        </w:rPr>
        <w:t>中</w:t>
      </w:r>
      <w:r w:rsidR="00EE4A07">
        <w:rPr>
          <w:rFonts w:hint="eastAsia"/>
        </w:rPr>
        <w:t>subName</w:t>
      </w:r>
      <w:r w:rsidR="00EE4A07">
        <w:rPr>
          <w:rFonts w:hint="eastAsia"/>
        </w:rPr>
        <w:t>相同的分量组合起来，合并成新的</w:t>
      </w:r>
      <w:r w:rsidR="00EE4A07">
        <w:rPr>
          <w:rFonts w:hint="eastAsia"/>
        </w:rPr>
        <w:t>cell</w:t>
      </w:r>
      <w:r w:rsidR="00EE4A07">
        <w:rPr>
          <w:rFonts w:hint="eastAsia"/>
        </w:rPr>
        <w:t>。其成员如下所示：</w:t>
      </w:r>
    </w:p>
    <w:p w:rsidR="00EE4A07" w:rsidRDefault="00EE4A07" w:rsidP="00EE4A07">
      <w:pPr>
        <w:pStyle w:val="a5"/>
        <w:numPr>
          <w:ilvl w:val="0"/>
          <w:numId w:val="3"/>
        </w:numPr>
        <w:ind w:firstLineChars="0"/>
      </w:pPr>
      <w:bookmarkStart w:id="6" w:name="OLE_LINK21"/>
      <w:r>
        <w:rPr>
          <w:rFonts w:hint="eastAsia"/>
        </w:rPr>
        <w:t>dataFlag</w:t>
      </w:r>
      <w:r>
        <w:rPr>
          <w:rFonts w:hint="eastAsia"/>
        </w:rPr>
        <w:tab/>
        <w:t>=</w:t>
      </w:r>
      <w:r>
        <w:rPr>
          <w:rFonts w:hint="eastAsia"/>
        </w:rPr>
        <w:tab/>
      </w:r>
      <w:r>
        <w:t>’</w:t>
      </w:r>
      <w:bookmarkStart w:id="7" w:name="OLE_LINK22"/>
      <w:r>
        <w:rPr>
          <w:rFonts w:hint="eastAsia"/>
        </w:rPr>
        <w:t>xyz result display format</w:t>
      </w:r>
      <w:bookmarkEnd w:id="7"/>
      <w:r>
        <w:t xml:space="preserve">’ </w:t>
      </w:r>
    </w:p>
    <w:bookmarkEnd w:id="6"/>
    <w:p w:rsidR="00EE4A07" w:rsidRDefault="00EE4A07" w:rsidP="00EE4A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ab/>
      </w:r>
      <w:r>
        <w:rPr>
          <w:rFonts w:hint="eastAsia"/>
        </w:rPr>
        <w:t>：组合数据</w:t>
      </w:r>
    </w:p>
    <w:p w:rsidR="00EE4A07" w:rsidRDefault="00EE4A07" w:rsidP="00EE4A07">
      <w:pPr>
        <w:pStyle w:val="a5"/>
        <w:numPr>
          <w:ilvl w:val="0"/>
          <w:numId w:val="3"/>
        </w:numPr>
        <w:ind w:firstLineChars="0"/>
      </w:pPr>
      <w:bookmarkStart w:id="8" w:name="OLE_LINK23"/>
      <w:r>
        <w:rPr>
          <w:rFonts w:hint="eastAsia"/>
        </w:rPr>
        <w:t>frequency</w:t>
      </w:r>
      <w:bookmarkEnd w:id="8"/>
      <w:r>
        <w:rPr>
          <w:rFonts w:hint="eastAsia"/>
        </w:rPr>
        <w:tab/>
      </w:r>
      <w:r>
        <w:rPr>
          <w:rFonts w:hint="eastAsia"/>
        </w:rPr>
        <w:t>：原数据频率</w:t>
      </w:r>
    </w:p>
    <w:p w:rsidR="00EE4A07" w:rsidRDefault="00EE4A07" w:rsidP="00EE4A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（英文）：原</w:t>
      </w:r>
      <w:r>
        <w:rPr>
          <w:rFonts w:hint="eastAsia"/>
        </w:rPr>
        <w:t>name-</w:t>
      </w:r>
      <w:r>
        <w:rPr>
          <w:rFonts w:hint="eastAsia"/>
        </w:rPr>
        <w:t>原</w:t>
      </w:r>
      <w:r>
        <w:rPr>
          <w:rFonts w:hint="eastAsia"/>
        </w:rPr>
        <w:t>subName</w:t>
      </w:r>
    </w:p>
    <w:p w:rsidR="00EE4A07" w:rsidRDefault="00EE4A07" w:rsidP="00EE4A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subName </w:t>
      </w:r>
      <w:r>
        <w:rPr>
          <w:rFonts w:hint="eastAsia"/>
        </w:rPr>
        <w:t>（英文）：原方案名</w:t>
      </w:r>
      <w:r w:rsidR="00C25CBA">
        <w:rPr>
          <w:rFonts w:hint="eastAsia"/>
        </w:rPr>
        <w:t>{</w:t>
      </w:r>
      <w:r w:rsidR="00C25CBA">
        <w:t>‘</w:t>
      </w:r>
      <w:r w:rsidR="00C25CBA">
        <w:rPr>
          <w:rFonts w:hint="eastAsia"/>
        </w:rPr>
        <w:t>方案</w:t>
      </w:r>
      <w:r w:rsidR="00C25CBA">
        <w:rPr>
          <w:rFonts w:hint="eastAsia"/>
        </w:rPr>
        <w:t>1,</w:t>
      </w:r>
      <w:r w:rsidR="00C25CBA">
        <w:t>’</w:t>
      </w:r>
      <w:r w:rsidR="00C25CBA" w:rsidRPr="00C25CBA">
        <w:rPr>
          <w:rFonts w:hint="eastAsia"/>
        </w:rPr>
        <w:t xml:space="preserve"> </w:t>
      </w:r>
      <w:r w:rsidR="00C25CBA">
        <w:rPr>
          <w:rFonts w:hint="eastAsia"/>
        </w:rPr>
        <w:t>方案</w:t>
      </w:r>
      <w:r w:rsidR="008418AB">
        <w:rPr>
          <w:rFonts w:hint="eastAsia"/>
        </w:rPr>
        <w:t>2</w:t>
      </w:r>
      <w:r w:rsidR="00C25CBA">
        <w:rPr>
          <w:rFonts w:hint="eastAsia"/>
        </w:rPr>
        <w:t>,</w:t>
      </w:r>
      <w:r w:rsidR="00C25CBA">
        <w:t>’</w:t>
      </w:r>
      <w:r w:rsidR="00C25CBA">
        <w:rPr>
          <w:rFonts w:hint="eastAsia"/>
        </w:rPr>
        <w:t>,</w:t>
      </w:r>
      <w:r w:rsidR="00C25CBA">
        <w:t>’</w:t>
      </w:r>
      <w:r w:rsidR="00C25CBA" w:rsidRPr="00C25CBA">
        <w:rPr>
          <w:rFonts w:hint="eastAsia"/>
        </w:rPr>
        <w:t xml:space="preserve"> </w:t>
      </w:r>
      <w:r w:rsidR="00C25CBA">
        <w:rPr>
          <w:rFonts w:hint="eastAsia"/>
        </w:rPr>
        <w:t>方案</w:t>
      </w:r>
      <w:r w:rsidR="008418AB">
        <w:rPr>
          <w:rFonts w:hint="eastAsia"/>
        </w:rPr>
        <w:t>3</w:t>
      </w:r>
      <w:r w:rsidR="00C25CBA">
        <w:rPr>
          <w:rFonts w:hint="eastAsia"/>
        </w:rPr>
        <w:t>,</w:t>
      </w:r>
      <w:r w:rsidR="00C25CBA">
        <w:t>’…</w:t>
      </w:r>
      <w:r w:rsidR="00C25CBA">
        <w:rPr>
          <w:rFonts w:hint="eastAsia"/>
        </w:rPr>
        <w:t>}</w:t>
      </w:r>
    </w:p>
    <w:p w:rsidR="00EE4A07" w:rsidRDefault="00EE4A07" w:rsidP="00EE4A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comment</w:t>
      </w:r>
      <w:r>
        <w:rPr>
          <w:rFonts w:hint="eastAsia"/>
        </w:rPr>
        <w:t>（中文）：原</w:t>
      </w:r>
      <w:r>
        <w:rPr>
          <w:rFonts w:hint="eastAsia"/>
        </w:rPr>
        <w:t>comment-subName</w:t>
      </w:r>
    </w:p>
    <w:p w:rsidR="00EE4A07" w:rsidRDefault="00EE4A07" w:rsidP="00EE4A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project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 w:rsidR="009B20D7">
        <w:t>‘</w:t>
      </w:r>
      <w:r w:rsidR="00BE10DB">
        <w:rPr>
          <w:rFonts w:hint="eastAsia"/>
        </w:rPr>
        <w:t>组合方案</w:t>
      </w:r>
      <w:r w:rsidR="009B20D7">
        <w:t>’</w:t>
      </w:r>
    </w:p>
    <w:p w:rsidR="00EE4A07" w:rsidRPr="00D6650A" w:rsidRDefault="00EE4A07" w:rsidP="00D6650A">
      <w:pPr>
        <w:ind w:firstLine="560"/>
      </w:pPr>
    </w:p>
    <w:p w:rsidR="008B56B1" w:rsidRDefault="008B56B1" w:rsidP="008B56B1">
      <w:pPr>
        <w:pStyle w:val="2"/>
        <w:ind w:firstLine="643"/>
      </w:pPr>
      <w:r>
        <w:rPr>
          <w:rFonts w:hint="eastAsia"/>
        </w:rPr>
        <w:lastRenderedPageBreak/>
        <w:t>绘制组合图形：</w:t>
      </w:r>
    </w:p>
    <w:p w:rsidR="00ED51A2" w:rsidRDefault="00ED51A2" w:rsidP="00ED51A2">
      <w:pPr>
        <w:pStyle w:val="3"/>
        <w:ind w:firstLine="643"/>
      </w:pPr>
      <w:r>
        <w:rPr>
          <w:rFonts w:hint="eastAsia"/>
        </w:rPr>
        <w:t>自动生成组合图形</w:t>
      </w:r>
    </w:p>
    <w:p w:rsidR="00ED51A2" w:rsidRDefault="00ED51A2" w:rsidP="00ED51A2">
      <w:pPr>
        <w:ind w:firstLine="560"/>
      </w:pPr>
      <w:r>
        <w:rPr>
          <w:rFonts w:hint="eastAsia"/>
        </w:rPr>
        <w:t>自动生成不一方案下同一变量的组合图形，要根据</w:t>
      </w:r>
      <w:r>
        <w:rPr>
          <w:rFonts w:hint="eastAsia"/>
        </w:rPr>
        <w:t>name</w:t>
      </w:r>
      <w:r>
        <w:rPr>
          <w:rFonts w:hint="eastAsia"/>
        </w:rPr>
        <w:t>进行辨别，要求进行组合的图像的</w:t>
      </w:r>
      <w:r>
        <w:rPr>
          <w:rFonts w:hint="eastAsia"/>
        </w:rPr>
        <w:t>name</w:t>
      </w:r>
      <w:r w:rsidR="00714CD5">
        <w:rPr>
          <w:rFonts w:hint="eastAsia"/>
        </w:rPr>
        <w:t>一致。合并数据时会根据频率合并。</w:t>
      </w:r>
      <w:bookmarkStart w:id="9" w:name="_GoBack"/>
      <w:bookmarkEnd w:id="9"/>
    </w:p>
    <w:p w:rsidR="00ED51A2" w:rsidRDefault="00ED51A2" w:rsidP="00ED51A2">
      <w:pPr>
        <w:ind w:firstLine="560"/>
      </w:pPr>
      <w:r>
        <w:rPr>
          <w:rFonts w:hint="eastAsia"/>
        </w:rPr>
        <w:t>先规定以下常用的变量名模板：</w:t>
      </w:r>
    </w:p>
    <w:p w:rsidR="00ED51A2" w:rsidRDefault="00ED51A2" w:rsidP="00ED51A2">
      <w:pPr>
        <w:ind w:firstLine="560"/>
      </w:pPr>
      <w:r>
        <w:rPr>
          <w:rFonts w:hint="eastAsia"/>
        </w:rPr>
        <w:t>position,velocity,attitude,</w:t>
      </w:r>
      <w:r w:rsidRPr="00ED51A2">
        <w:t>positionErrorEstimate</w:t>
      </w:r>
      <w:r>
        <w:rPr>
          <w:rFonts w:hint="eastAsia"/>
        </w:rPr>
        <w:t>,</w:t>
      </w:r>
    </w:p>
    <w:p w:rsidR="00ED51A2" w:rsidRPr="00ED51A2" w:rsidRDefault="00ED51A2" w:rsidP="00ED51A2">
      <w:pPr>
        <w:ind w:firstLine="560"/>
      </w:pPr>
      <w:r w:rsidRPr="00ED51A2">
        <w:t>velocityErrorEstimate</w:t>
      </w:r>
      <w:r>
        <w:rPr>
          <w:rFonts w:hint="eastAsia"/>
        </w:rPr>
        <w:t>,</w:t>
      </w:r>
      <w:r w:rsidRPr="00ED51A2">
        <w:t xml:space="preserve"> attitudeErrorEstimate</w:t>
      </w:r>
      <w:r>
        <w:rPr>
          <w:rFonts w:hint="eastAsia"/>
        </w:rPr>
        <w:t>,</w:t>
      </w:r>
    </w:p>
    <w:p w:rsidR="002032BA" w:rsidRDefault="008B56B1" w:rsidP="002032BA">
      <w:pPr>
        <w:pStyle w:val="3"/>
        <w:ind w:firstLine="64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032BA">
        <w:rPr>
          <w:rFonts w:hint="eastAsia"/>
        </w:rPr>
        <w:t>绘制组合图形的基本函数</w:t>
      </w:r>
      <w:r w:rsidR="002032BA">
        <w:rPr>
          <w:rFonts w:hint="eastAsia"/>
        </w:rPr>
        <w:t xml:space="preserve"> </w:t>
      </w:r>
    </w:p>
    <w:p w:rsidR="002032BA" w:rsidRPr="001A39EA" w:rsidRDefault="002032BA" w:rsidP="002032BA">
      <w:pPr>
        <w:ind w:firstLine="560"/>
      </w:pPr>
      <w:bookmarkStart w:id="10" w:name="OLE_LINK6"/>
      <w:r>
        <w:rPr>
          <w:rFonts w:hint="eastAsia"/>
        </w:rPr>
        <w:t>PlotCombine</w:t>
      </w:r>
      <w:r w:rsidR="00334C27">
        <w:rPr>
          <w:rFonts w:hint="eastAsia"/>
        </w:rPr>
        <w:t>dResult</w:t>
      </w:r>
      <w:r>
        <w:rPr>
          <w:rFonts w:hint="eastAsia"/>
        </w:rPr>
        <w:t>(</w:t>
      </w:r>
      <w:bookmarkStart w:id="11" w:name="OLE_LINK1"/>
      <w:r>
        <w:rPr>
          <w:rFonts w:hint="eastAsia"/>
        </w:rPr>
        <w:t>combineProject</w:t>
      </w:r>
      <w:bookmarkEnd w:id="11"/>
      <w:r>
        <w:rPr>
          <w:rFonts w:hint="eastAsia"/>
        </w:rPr>
        <w:t>)</w:t>
      </w:r>
      <w:r w:rsidR="00D46F2D">
        <w:rPr>
          <w:rFonts w:hint="eastAsia"/>
        </w:rPr>
        <w:t>：只输出一副图</w:t>
      </w:r>
    </w:p>
    <w:bookmarkEnd w:id="10"/>
    <w:p w:rsidR="007B0D1C" w:rsidRDefault="002032BA" w:rsidP="002032BA">
      <w:pPr>
        <w:pStyle w:val="4"/>
        <w:ind w:firstLine="562"/>
      </w:pPr>
      <w:r>
        <w:rPr>
          <w:rFonts w:hint="eastAsia"/>
        </w:rPr>
        <w:t>输入参数</w:t>
      </w:r>
      <w:r>
        <w:rPr>
          <w:rFonts w:hint="eastAsia"/>
        </w:rPr>
        <w:t xml:space="preserve"> </w:t>
      </w:r>
      <w:bookmarkStart w:id="12" w:name="OLE_LINK7"/>
      <w:r>
        <w:rPr>
          <w:rFonts w:hint="eastAsia"/>
        </w:rPr>
        <w:t xml:space="preserve">combineProject </w:t>
      </w:r>
      <w:bookmarkEnd w:id="12"/>
      <w:r>
        <w:rPr>
          <w:rFonts w:hint="eastAsia"/>
        </w:rPr>
        <w:t>：</w:t>
      </w:r>
    </w:p>
    <w:p w:rsidR="00330695" w:rsidRDefault="00330695" w:rsidP="00330695">
      <w:pPr>
        <w:ind w:firstLine="560"/>
      </w:pPr>
      <w:bookmarkStart w:id="13" w:name="OLE_LINK9"/>
      <w:bookmarkStart w:id="14" w:name="OLE_LINK8"/>
      <w:r>
        <w:rPr>
          <w:rFonts w:hint="eastAsia"/>
        </w:rPr>
        <w:t>combineProject</w:t>
      </w:r>
      <w:r w:rsidR="00FB0EA7">
        <w:rPr>
          <w:rFonts w:hint="eastAsia"/>
        </w:rPr>
        <w:t>.r</w:t>
      </w:r>
      <w:r>
        <w:rPr>
          <w:rFonts w:hint="eastAsia"/>
        </w:rPr>
        <w:t>esultIndex</w:t>
      </w:r>
      <w:bookmarkEnd w:id="13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 xml:space="preserve">Result </w:t>
      </w:r>
      <w:r>
        <w:rPr>
          <w:rFonts w:hint="eastAsia"/>
        </w:rPr>
        <w:t>中变量的下标</w:t>
      </w:r>
    </w:p>
    <w:p w:rsidR="00330695" w:rsidRDefault="00330695" w:rsidP="00330695">
      <w:pPr>
        <w:ind w:firstLine="560"/>
      </w:pPr>
      <w:bookmarkStart w:id="15" w:name="OLE_LINK10"/>
      <w:bookmarkEnd w:id="14"/>
      <w:r>
        <w:rPr>
          <w:rFonts w:hint="eastAsia"/>
        </w:rPr>
        <w:t>combineProject.subIndex</w:t>
      </w:r>
      <w:bookmarkEnd w:id="15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  <w:t xml:space="preserve">Result{index} </w:t>
      </w:r>
      <w:r>
        <w:rPr>
          <w:rFonts w:hint="eastAsia"/>
        </w:rPr>
        <w:t>变量中的子下标</w:t>
      </w:r>
    </w:p>
    <w:p w:rsidR="00330695" w:rsidRPr="00330695" w:rsidRDefault="00330695" w:rsidP="00330695">
      <w:pPr>
        <w:ind w:firstLine="562"/>
        <w:rPr>
          <w:b/>
        </w:rPr>
      </w:pPr>
      <w:bookmarkStart w:id="16" w:name="OLE_LINK12"/>
      <w:r w:rsidRPr="00330695">
        <w:rPr>
          <w:rFonts w:hint="eastAsia"/>
          <w:b/>
        </w:rPr>
        <w:t>例（</w:t>
      </w:r>
      <w:r w:rsidRPr="00330695">
        <w:rPr>
          <w:rFonts w:hint="eastAsia"/>
          <w:b/>
        </w:rPr>
        <w:t>1</w:t>
      </w:r>
      <w:r w:rsidRPr="00330695">
        <w:rPr>
          <w:rFonts w:hint="eastAsia"/>
          <w:b/>
        </w:rPr>
        <w:t>）：</w:t>
      </w:r>
    </w:p>
    <w:p w:rsidR="00330695" w:rsidRDefault="00330695" w:rsidP="00330695">
      <w:pPr>
        <w:ind w:firstLine="560"/>
      </w:pPr>
      <w:r>
        <w:rPr>
          <w:rFonts w:hint="eastAsia"/>
        </w:rPr>
        <w:t>combineProject.</w:t>
      </w:r>
      <w:r w:rsidR="00FB0EA7">
        <w:rPr>
          <w:rFonts w:hint="eastAsia"/>
        </w:rPr>
        <w:t>r</w:t>
      </w:r>
      <w:r>
        <w:rPr>
          <w:rFonts w:hint="eastAsia"/>
        </w:rPr>
        <w:t>esultIndex=[1,2,3]</w:t>
      </w:r>
      <w:r>
        <w:rPr>
          <w:rFonts w:hint="eastAsia"/>
        </w:rPr>
        <w:t>，</w:t>
      </w:r>
      <w:r>
        <w:rPr>
          <w:rFonts w:hint="eastAsia"/>
        </w:rPr>
        <w:t>combineProject.subIndex=[1]</w:t>
      </w:r>
    </w:p>
    <w:p w:rsidR="00330695" w:rsidRDefault="00330695" w:rsidP="00330695">
      <w:pPr>
        <w:ind w:firstLine="560"/>
      </w:pPr>
      <w:r>
        <w:rPr>
          <w:rFonts w:hint="eastAsia"/>
        </w:rPr>
        <w:t>将</w:t>
      </w:r>
      <w:bookmarkStart w:id="17" w:name="OLE_LINK3"/>
      <w:bookmarkStart w:id="18" w:name="OLE_LINK4"/>
      <w:r w:rsidR="002032BA">
        <w:rPr>
          <w:rFonts w:hint="eastAsia"/>
        </w:rPr>
        <w:t>以下</w:t>
      </w:r>
      <w:r w:rsidR="002032BA">
        <w:rPr>
          <w:rFonts w:hint="eastAsia"/>
        </w:rPr>
        <w:t>3</w:t>
      </w:r>
      <w:r w:rsidR="002032BA">
        <w:rPr>
          <w:rFonts w:hint="eastAsia"/>
        </w:rPr>
        <w:t>条曲线合并：</w:t>
      </w:r>
      <w:bookmarkStart w:id="19" w:name="OLE_LINK13"/>
      <w:bookmarkStart w:id="20" w:name="OLE_LINK14"/>
      <w:bookmarkStart w:id="21" w:name="OLE_LINK2"/>
      <w:r w:rsidR="002032BA">
        <w:rPr>
          <w:rFonts w:hint="eastAsia"/>
        </w:rPr>
        <w:t>Result{1}.data</w:t>
      </w:r>
      <w:bookmarkEnd w:id="19"/>
      <w:bookmarkEnd w:id="20"/>
      <w:r>
        <w:rPr>
          <w:rFonts w:hint="eastAsia"/>
        </w:rPr>
        <w:t>、</w:t>
      </w:r>
      <w:r>
        <w:rPr>
          <w:rFonts w:hint="eastAsia"/>
        </w:rPr>
        <w:t>Result{2}.data</w:t>
      </w:r>
      <w:r>
        <w:rPr>
          <w:rFonts w:hint="eastAsia"/>
        </w:rPr>
        <w:t>、</w:t>
      </w:r>
      <w:r>
        <w:rPr>
          <w:rFonts w:hint="eastAsia"/>
        </w:rPr>
        <w:t>Result{3}.data</w:t>
      </w:r>
    </w:p>
    <w:p w:rsidR="002032BA" w:rsidRDefault="002032BA" w:rsidP="00330695">
      <w:pPr>
        <w:ind w:firstLine="560"/>
      </w:pPr>
      <w:r>
        <w:rPr>
          <w:rFonts w:hint="eastAsia"/>
        </w:rPr>
        <w:t>的第一行</w:t>
      </w:r>
      <w:bookmarkEnd w:id="17"/>
      <w:bookmarkEnd w:id="18"/>
      <w:bookmarkEnd w:id="21"/>
    </w:p>
    <w:p w:rsidR="00330695" w:rsidRPr="00330695" w:rsidRDefault="00330695" w:rsidP="00330695">
      <w:pPr>
        <w:ind w:firstLine="562"/>
        <w:rPr>
          <w:b/>
        </w:rPr>
      </w:pPr>
      <w:r w:rsidRPr="00330695">
        <w:rPr>
          <w:rFonts w:hint="eastAsia"/>
          <w:b/>
        </w:rPr>
        <w:t>例（</w:t>
      </w:r>
      <w:r>
        <w:rPr>
          <w:rFonts w:hint="eastAsia"/>
          <w:b/>
        </w:rPr>
        <w:t>2</w:t>
      </w:r>
      <w:r w:rsidRPr="00330695">
        <w:rPr>
          <w:rFonts w:hint="eastAsia"/>
          <w:b/>
        </w:rPr>
        <w:t>）：</w:t>
      </w:r>
    </w:p>
    <w:p w:rsidR="00330695" w:rsidRDefault="00330695" w:rsidP="00330695">
      <w:pPr>
        <w:ind w:firstLine="560"/>
      </w:pPr>
      <w:r>
        <w:rPr>
          <w:rFonts w:hint="eastAsia"/>
        </w:rPr>
        <w:t>combineProject.</w:t>
      </w:r>
      <w:r w:rsidR="00FB0EA7">
        <w:rPr>
          <w:rFonts w:hint="eastAsia"/>
        </w:rPr>
        <w:t>r</w:t>
      </w:r>
      <w:r>
        <w:rPr>
          <w:rFonts w:hint="eastAsia"/>
        </w:rPr>
        <w:t>esultIndex=[1,2,3]</w:t>
      </w:r>
      <w:r>
        <w:rPr>
          <w:rFonts w:hint="eastAsia"/>
        </w:rPr>
        <w:t>，</w:t>
      </w:r>
    </w:p>
    <w:p w:rsidR="00330695" w:rsidRDefault="00330695" w:rsidP="00330695">
      <w:pPr>
        <w:ind w:firstLine="560"/>
      </w:pPr>
      <w:r>
        <w:rPr>
          <w:rFonts w:hint="eastAsia"/>
        </w:rPr>
        <w:t>combineProject.subIndex=[1,2]</w:t>
      </w:r>
    </w:p>
    <w:p w:rsidR="00330695" w:rsidRDefault="00330695" w:rsidP="00330695">
      <w:pPr>
        <w:ind w:firstLine="560"/>
      </w:pPr>
      <w:r>
        <w:rPr>
          <w:rFonts w:hint="eastAsia"/>
        </w:rPr>
        <w:lastRenderedPageBreak/>
        <w:t>将以下</w:t>
      </w:r>
      <w:r>
        <w:rPr>
          <w:rFonts w:hint="eastAsia"/>
        </w:rPr>
        <w:t>6</w:t>
      </w:r>
      <w:r>
        <w:rPr>
          <w:rFonts w:hint="eastAsia"/>
        </w:rPr>
        <w:t>条曲线合并：</w:t>
      </w:r>
      <w:r>
        <w:rPr>
          <w:rFonts w:hint="eastAsia"/>
        </w:rPr>
        <w:t>Result{1}.data</w:t>
      </w:r>
      <w:r>
        <w:rPr>
          <w:rFonts w:hint="eastAsia"/>
        </w:rPr>
        <w:t>、</w:t>
      </w:r>
      <w:r>
        <w:rPr>
          <w:rFonts w:hint="eastAsia"/>
        </w:rPr>
        <w:t>Result{2}.data</w:t>
      </w:r>
      <w:r>
        <w:rPr>
          <w:rFonts w:hint="eastAsia"/>
        </w:rPr>
        <w:t>、</w:t>
      </w:r>
      <w:r>
        <w:rPr>
          <w:rFonts w:hint="eastAsia"/>
        </w:rPr>
        <w:t>Result{3}.data</w:t>
      </w:r>
    </w:p>
    <w:p w:rsidR="00330695" w:rsidRDefault="00330695" w:rsidP="00330695">
      <w:pPr>
        <w:ind w:firstLine="560"/>
      </w:pPr>
      <w:r>
        <w:rPr>
          <w:rFonts w:hint="eastAsia"/>
        </w:rPr>
        <w:t>的第一行和第二行</w:t>
      </w:r>
    </w:p>
    <w:bookmarkEnd w:id="16"/>
    <w:p w:rsidR="008B172A" w:rsidRDefault="00BF55E4" w:rsidP="00BF55E4">
      <w:pPr>
        <w:pStyle w:val="4"/>
        <w:ind w:firstLine="562"/>
      </w:pPr>
      <w:r>
        <w:rPr>
          <w:rFonts w:hint="eastAsia"/>
        </w:rPr>
        <w:t>命名</w:t>
      </w:r>
    </w:p>
    <w:p w:rsidR="00BF55E4" w:rsidRPr="00BF55E4" w:rsidRDefault="00BF55E4" w:rsidP="00BF55E4">
      <w:pPr>
        <w:ind w:firstLine="560"/>
      </w:pPr>
      <w:r>
        <w:rPr>
          <w:rFonts w:hint="eastAsia"/>
        </w:rPr>
        <w:t>组合方案名：</w:t>
      </w:r>
      <w:r>
        <w:rPr>
          <w:rFonts w:hint="eastAsia"/>
        </w:rPr>
        <w:t>Result{1}.</w:t>
      </w:r>
      <w:r w:rsidR="00D6650A">
        <w:rPr>
          <w:rFonts w:hint="eastAsia"/>
        </w:rPr>
        <w:t>name-</w:t>
      </w:r>
      <w:r w:rsidR="00D6650A" w:rsidRPr="00D6650A">
        <w:rPr>
          <w:rFonts w:hint="eastAsia"/>
        </w:rPr>
        <w:t xml:space="preserve"> </w:t>
      </w:r>
      <w:r w:rsidR="00D6650A">
        <w:rPr>
          <w:rFonts w:hint="eastAsia"/>
        </w:rPr>
        <w:t>Result{1}.subName</w:t>
      </w:r>
    </w:p>
    <w:sectPr w:rsidR="00BF55E4" w:rsidRPr="00BF55E4" w:rsidSect="006318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0DD" w:rsidRDefault="007170DD" w:rsidP="00005E31">
      <w:pPr>
        <w:ind w:firstLine="560"/>
      </w:pPr>
      <w:r>
        <w:separator/>
      </w:r>
    </w:p>
  </w:endnote>
  <w:endnote w:type="continuationSeparator" w:id="0">
    <w:p w:rsidR="007170DD" w:rsidRDefault="007170DD" w:rsidP="00005E31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31" w:rsidRDefault="00005E31" w:rsidP="00005E3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31" w:rsidRDefault="00005E31" w:rsidP="00005E3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31" w:rsidRDefault="00005E31" w:rsidP="00005E3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0DD" w:rsidRDefault="007170DD" w:rsidP="00005E31">
      <w:pPr>
        <w:ind w:firstLine="560"/>
      </w:pPr>
      <w:r>
        <w:separator/>
      </w:r>
    </w:p>
  </w:footnote>
  <w:footnote w:type="continuationSeparator" w:id="0">
    <w:p w:rsidR="007170DD" w:rsidRDefault="007170DD" w:rsidP="00005E31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31" w:rsidRDefault="00005E31" w:rsidP="00005E3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31" w:rsidRDefault="00005E31" w:rsidP="00005E3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31" w:rsidRDefault="00005E31" w:rsidP="00005E3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75C"/>
    <w:multiLevelType w:val="hybridMultilevel"/>
    <w:tmpl w:val="DD88602C"/>
    <w:lvl w:ilvl="0" w:tplc="0BBA4CE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655716DB"/>
    <w:multiLevelType w:val="hybridMultilevel"/>
    <w:tmpl w:val="DD88602C"/>
    <w:lvl w:ilvl="0" w:tplc="0BBA4CE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77EA217F"/>
    <w:multiLevelType w:val="hybridMultilevel"/>
    <w:tmpl w:val="3164152E"/>
    <w:lvl w:ilvl="0" w:tplc="04090001">
      <w:start w:val="1"/>
      <w:numFmt w:val="bullet"/>
      <w:lvlText w:val=""/>
      <w:lvlJc w:val="left"/>
      <w:pPr>
        <w:ind w:left="1784" w:hanging="1224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16D"/>
    <w:rsid w:val="00005E31"/>
    <w:rsid w:val="00017F12"/>
    <w:rsid w:val="00056DB3"/>
    <w:rsid w:val="0007080A"/>
    <w:rsid w:val="000C0680"/>
    <w:rsid w:val="00123B9B"/>
    <w:rsid w:val="001435EF"/>
    <w:rsid w:val="00165BC2"/>
    <w:rsid w:val="00191AAC"/>
    <w:rsid w:val="001A39EA"/>
    <w:rsid w:val="001E1683"/>
    <w:rsid w:val="001F0CAE"/>
    <w:rsid w:val="002032BA"/>
    <w:rsid w:val="002050B6"/>
    <w:rsid w:val="00206CF3"/>
    <w:rsid w:val="00224417"/>
    <w:rsid w:val="0022705D"/>
    <w:rsid w:val="00275D03"/>
    <w:rsid w:val="002E135D"/>
    <w:rsid w:val="002E64B9"/>
    <w:rsid w:val="00310730"/>
    <w:rsid w:val="003302F9"/>
    <w:rsid w:val="00330695"/>
    <w:rsid w:val="00334C27"/>
    <w:rsid w:val="00350788"/>
    <w:rsid w:val="003A2A29"/>
    <w:rsid w:val="003B3F69"/>
    <w:rsid w:val="003C4692"/>
    <w:rsid w:val="003D40DD"/>
    <w:rsid w:val="003E0483"/>
    <w:rsid w:val="003E2D0F"/>
    <w:rsid w:val="00413EC9"/>
    <w:rsid w:val="00434F41"/>
    <w:rsid w:val="00441509"/>
    <w:rsid w:val="00475795"/>
    <w:rsid w:val="00475FE0"/>
    <w:rsid w:val="004A3DC7"/>
    <w:rsid w:val="00516586"/>
    <w:rsid w:val="00540545"/>
    <w:rsid w:val="005A4DC5"/>
    <w:rsid w:val="005D3C52"/>
    <w:rsid w:val="005E1C1A"/>
    <w:rsid w:val="005E50E2"/>
    <w:rsid w:val="005F3A7F"/>
    <w:rsid w:val="00631848"/>
    <w:rsid w:val="00631B98"/>
    <w:rsid w:val="006872FD"/>
    <w:rsid w:val="00714CD5"/>
    <w:rsid w:val="007170DD"/>
    <w:rsid w:val="007450FF"/>
    <w:rsid w:val="007B0D1C"/>
    <w:rsid w:val="007B2A0C"/>
    <w:rsid w:val="007F3952"/>
    <w:rsid w:val="008418AB"/>
    <w:rsid w:val="008552A6"/>
    <w:rsid w:val="00883079"/>
    <w:rsid w:val="00887F37"/>
    <w:rsid w:val="008B172A"/>
    <w:rsid w:val="008B56B1"/>
    <w:rsid w:val="008C3E36"/>
    <w:rsid w:val="0093225E"/>
    <w:rsid w:val="0097111A"/>
    <w:rsid w:val="009711F4"/>
    <w:rsid w:val="00980263"/>
    <w:rsid w:val="009B20D7"/>
    <w:rsid w:val="00A01630"/>
    <w:rsid w:val="00A0409E"/>
    <w:rsid w:val="00A219B3"/>
    <w:rsid w:val="00A4126E"/>
    <w:rsid w:val="00A80353"/>
    <w:rsid w:val="00A9216D"/>
    <w:rsid w:val="00A96615"/>
    <w:rsid w:val="00AE4CDE"/>
    <w:rsid w:val="00B22926"/>
    <w:rsid w:val="00B308B9"/>
    <w:rsid w:val="00B40885"/>
    <w:rsid w:val="00BE10DB"/>
    <w:rsid w:val="00BE63A4"/>
    <w:rsid w:val="00BF55E4"/>
    <w:rsid w:val="00C01EC5"/>
    <w:rsid w:val="00C05CA1"/>
    <w:rsid w:val="00C25CBA"/>
    <w:rsid w:val="00CA5288"/>
    <w:rsid w:val="00CF3067"/>
    <w:rsid w:val="00CF515E"/>
    <w:rsid w:val="00D00361"/>
    <w:rsid w:val="00D37789"/>
    <w:rsid w:val="00D46F2D"/>
    <w:rsid w:val="00D6650A"/>
    <w:rsid w:val="00D9261C"/>
    <w:rsid w:val="00DA5B6F"/>
    <w:rsid w:val="00DD520A"/>
    <w:rsid w:val="00E06CA0"/>
    <w:rsid w:val="00E846A8"/>
    <w:rsid w:val="00EC606B"/>
    <w:rsid w:val="00ED51A2"/>
    <w:rsid w:val="00EE4A07"/>
    <w:rsid w:val="00EE6472"/>
    <w:rsid w:val="00F13EF4"/>
    <w:rsid w:val="00F32C5B"/>
    <w:rsid w:val="00F52C6C"/>
    <w:rsid w:val="00F7689C"/>
    <w:rsid w:val="00F90CF0"/>
    <w:rsid w:val="00FA5522"/>
    <w:rsid w:val="00FB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95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EE647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C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32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6472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05C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0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E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E31"/>
    <w:rPr>
      <w:sz w:val="18"/>
      <w:szCs w:val="18"/>
    </w:rPr>
  </w:style>
  <w:style w:type="character" w:customStyle="1" w:styleId="MTEquationSection">
    <w:name w:val="MTEquationSection"/>
    <w:basedOn w:val="a0"/>
    <w:rsid w:val="00631848"/>
    <w:rPr>
      <w:rFonts w:ascii="Times New Roman" w:hAnsi="Times New Roman" w:cs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631848"/>
    <w:pPr>
      <w:tabs>
        <w:tab w:val="center" w:pos="1960"/>
        <w:tab w:val="right" w:pos="3940"/>
      </w:tabs>
      <w:ind w:firstLine="560"/>
    </w:pPr>
  </w:style>
  <w:style w:type="character" w:customStyle="1" w:styleId="MTDisplayEquationChar">
    <w:name w:val="MTDisplayEquation Char"/>
    <w:basedOn w:val="a0"/>
    <w:link w:val="MTDisplayEquation"/>
    <w:rsid w:val="00631848"/>
    <w:rPr>
      <w:sz w:val="28"/>
    </w:rPr>
  </w:style>
  <w:style w:type="paragraph" w:styleId="a5">
    <w:name w:val="List Paragraph"/>
    <w:basedOn w:val="a"/>
    <w:uiPriority w:val="34"/>
    <w:qFormat/>
    <w:rsid w:val="00191AAC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8B56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32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95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EE647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C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32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6472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05C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0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E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E31"/>
    <w:rPr>
      <w:sz w:val="18"/>
      <w:szCs w:val="18"/>
    </w:rPr>
  </w:style>
  <w:style w:type="character" w:customStyle="1" w:styleId="MTEquationSection">
    <w:name w:val="MTEquationSection"/>
    <w:basedOn w:val="a0"/>
    <w:rsid w:val="00631848"/>
    <w:rPr>
      <w:rFonts w:ascii="Times New Roman" w:hAnsi="Times New Roman" w:cs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631848"/>
    <w:pPr>
      <w:tabs>
        <w:tab w:val="center" w:pos="1960"/>
        <w:tab w:val="right" w:pos="3940"/>
      </w:tabs>
      <w:ind w:firstLine="560"/>
    </w:pPr>
  </w:style>
  <w:style w:type="character" w:customStyle="1" w:styleId="MTDisplayEquationChar">
    <w:name w:val="MTDisplayEquation Char"/>
    <w:basedOn w:val="a0"/>
    <w:link w:val="MTDisplayEquation"/>
    <w:rsid w:val="00631848"/>
    <w:rPr>
      <w:sz w:val="28"/>
    </w:rPr>
  </w:style>
  <w:style w:type="paragraph" w:styleId="a5">
    <w:name w:val="List Paragraph"/>
    <w:basedOn w:val="a"/>
    <w:uiPriority w:val="34"/>
    <w:qFormat/>
    <w:rsid w:val="00191AAC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8B56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32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815;&#24615;&#35270;&#35273;&#23548;&#33322;\&#31243;&#24207;\&#32452;&#21512;&#23548;&#33322;&#31243;&#24207;\&#32452;&#21512;&#23548;&#33322;&#32508;&#21512;&#31243;&#24207;\code_subfunction\ResultDisplay\&#31243;&#24207;&#35828;&#26126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程序说明文档模板</Template>
  <TotalTime>656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44</cp:revision>
  <dcterms:created xsi:type="dcterms:W3CDTF">2013-12-11T07:36:00Z</dcterms:created>
  <dcterms:modified xsi:type="dcterms:W3CDTF">2014-01-03T13:28:00Z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